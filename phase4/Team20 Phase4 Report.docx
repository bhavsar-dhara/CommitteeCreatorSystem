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B9586E" w:rsidP="00B9586E">
      <w:pPr>
        <w:pStyle w:val="Title"/>
        <w:jc w:val="center"/>
      </w:pPr>
      <w:r>
        <w:t>Team20 Phase 4 Report</w:t>
      </w:r>
    </w:p>
    <w:p w:rsidR="00855982" w:rsidRPr="00855982" w:rsidRDefault="00B9586E" w:rsidP="00855982">
      <w:pPr>
        <w:pStyle w:val="Heading1"/>
      </w:pPr>
      <w:r>
        <w:t>System Functionality</w:t>
      </w:r>
    </w:p>
    <w:p w:rsidR="00855982" w:rsidRDefault="00B45B2B" w:rsidP="00B45B2B">
      <w:pPr>
        <w:pStyle w:val="ListParagraph"/>
        <w:numPr>
          <w:ilvl w:val="0"/>
          <w:numId w:val="36"/>
        </w:numPr>
      </w:pPr>
      <w:r>
        <w:t>Suggesting candidates who meet the user’s criteria</w:t>
      </w:r>
      <w:r w:rsidR="00C141BD">
        <w:t>;</w:t>
      </w:r>
    </w:p>
    <w:p w:rsidR="0061729B" w:rsidRDefault="00436FF9" w:rsidP="00B45B2B">
      <w:pPr>
        <w:pStyle w:val="ListParagraph"/>
        <w:numPr>
          <w:ilvl w:val="0"/>
          <w:numId w:val="36"/>
        </w:numPr>
      </w:pPr>
      <w:r>
        <w:t>Showing an author’s profile, which include his/her associated school, experience as a program committee member, and bibliography;</w:t>
      </w:r>
    </w:p>
    <w:p w:rsidR="00B36BE2" w:rsidRDefault="00B36BE2" w:rsidP="00B45B2B">
      <w:pPr>
        <w:pStyle w:val="ListParagraph"/>
        <w:numPr>
          <w:ilvl w:val="0"/>
          <w:numId w:val="36"/>
        </w:numPr>
      </w:pPr>
      <w:r>
        <w:t>Helping the user create and maintain his/her own list of candidates;</w:t>
      </w:r>
    </w:p>
    <w:p w:rsidR="0026321D" w:rsidRDefault="00C75C28" w:rsidP="0026321D">
      <w:pPr>
        <w:pStyle w:val="ListParagraph"/>
        <w:numPr>
          <w:ilvl w:val="0"/>
          <w:numId w:val="36"/>
        </w:numPr>
      </w:pPr>
      <w:r>
        <w:t>Comparing the</w:t>
      </w:r>
      <w:r w:rsidR="00C1628C">
        <w:t xml:space="preserve"> list of candidates of the user.</w:t>
      </w:r>
    </w:p>
    <w:p w:rsidR="0026321D" w:rsidRDefault="00B30501" w:rsidP="0026321D">
      <w:pPr>
        <w:pStyle w:val="Heading1"/>
      </w:pPr>
      <w:r>
        <w:t>New Features Added S</w:t>
      </w:r>
      <w:r w:rsidR="0026321D">
        <w:t>ince Phase 3</w:t>
      </w:r>
    </w:p>
    <w:p w:rsidR="0029576E" w:rsidRDefault="0029576E" w:rsidP="002B3BCA">
      <w:pPr>
        <w:pStyle w:val="ListParagraph"/>
        <w:numPr>
          <w:ilvl w:val="0"/>
          <w:numId w:val="35"/>
        </w:numPr>
      </w:pPr>
      <w:r>
        <w:t>Original main page</w:t>
      </w:r>
      <w:r w:rsidR="00EC12D3">
        <w:t xml:space="preserve"> and result page are now merged into a single page;</w:t>
      </w:r>
    </w:p>
    <w:p w:rsidR="00DC4BB6" w:rsidRDefault="00DC4BB6" w:rsidP="00DC4BB6">
      <w:pPr>
        <w:pStyle w:val="ListParagraph"/>
        <w:numPr>
          <w:ilvl w:val="0"/>
          <w:numId w:val="35"/>
        </w:numPr>
      </w:pPr>
      <w:r>
        <w:t>Inputting special characters is now prohibited;</w:t>
      </w:r>
    </w:p>
    <w:p w:rsidR="00AB4A0E" w:rsidRDefault="00AB4A0E" w:rsidP="00AB4A0E">
      <w:pPr>
        <w:pStyle w:val="ListParagraph"/>
        <w:numPr>
          <w:ilvl w:val="0"/>
          <w:numId w:val="35"/>
        </w:numPr>
      </w:pPr>
      <w:r>
        <w:t>Message boxes added for warnings and progress;</w:t>
      </w:r>
    </w:p>
    <w:p w:rsidR="00E73EDB" w:rsidRDefault="00382B26" w:rsidP="002B3BCA">
      <w:pPr>
        <w:pStyle w:val="ListParagraph"/>
        <w:numPr>
          <w:ilvl w:val="0"/>
          <w:numId w:val="35"/>
        </w:numPr>
      </w:pPr>
      <w:r>
        <w:t xml:space="preserve">Charts added </w:t>
      </w:r>
      <w:r w:rsidR="00F16A9F">
        <w:t>for comparing</w:t>
      </w:r>
      <w:r>
        <w:t xml:space="preserve"> candidates;</w:t>
      </w:r>
    </w:p>
    <w:p w:rsidR="00CB09E6" w:rsidRDefault="00CB09E6" w:rsidP="00CB09E6">
      <w:pPr>
        <w:pStyle w:val="ListParagraph"/>
        <w:numPr>
          <w:ilvl w:val="0"/>
          <w:numId w:val="35"/>
        </w:numPr>
      </w:pPr>
      <w:r>
        <w:t>Drag-and-drop feature added to the page displaying an author’s profile;</w:t>
      </w:r>
    </w:p>
    <w:p w:rsidR="001C4F49" w:rsidRDefault="001850C7" w:rsidP="002B3BCA">
      <w:pPr>
        <w:pStyle w:val="ListParagraph"/>
        <w:numPr>
          <w:ilvl w:val="0"/>
          <w:numId w:val="35"/>
        </w:numPr>
      </w:pPr>
      <w:r>
        <w:t>Two new kind of information used: associated school and committee experience;</w:t>
      </w:r>
    </w:p>
    <w:p w:rsidR="001850C7" w:rsidRDefault="00233586" w:rsidP="002B3BCA">
      <w:pPr>
        <w:pStyle w:val="ListParagraph"/>
        <w:numPr>
          <w:ilvl w:val="0"/>
          <w:numId w:val="35"/>
        </w:numPr>
      </w:pPr>
      <w:r>
        <w:t>Bibliography tabl</w:t>
      </w:r>
      <w:r w:rsidR="0052214D">
        <w:t>e now displays more information of a publication;</w:t>
      </w:r>
    </w:p>
    <w:p w:rsidR="00823AA7" w:rsidRDefault="00EF6AB1" w:rsidP="00721E17">
      <w:pPr>
        <w:pStyle w:val="Heading1"/>
      </w:pPr>
      <w:proofErr w:type="spellStart"/>
      <w:r>
        <w:t>Refacotroing</w:t>
      </w:r>
      <w:r w:rsidR="00B563C9">
        <w:t>s</w:t>
      </w:r>
      <w:proofErr w:type="spellEnd"/>
    </w:p>
    <w:p w:rsidR="00ED33AB" w:rsidRDefault="005F501A" w:rsidP="00B816C8">
      <w:pPr>
        <w:pStyle w:val="ListParagraph"/>
        <w:numPr>
          <w:ilvl w:val="0"/>
          <w:numId w:val="37"/>
        </w:numPr>
      </w:pPr>
      <w:r>
        <w:t>Two helper classes</w:t>
      </w:r>
      <w:r w:rsidR="00892BD7">
        <w:t xml:space="preserve"> (</w:t>
      </w:r>
      <w:proofErr w:type="spellStart"/>
      <w:r w:rsidR="00892BD7">
        <w:t>TableColumnAdder</w:t>
      </w:r>
      <w:proofErr w:type="spellEnd"/>
      <w:r w:rsidR="00892BD7">
        <w:t xml:space="preserve"> &amp; </w:t>
      </w:r>
      <w:proofErr w:type="spellStart"/>
      <w:r w:rsidR="00892BD7">
        <w:t>UIElementFixer</w:t>
      </w:r>
      <w:proofErr w:type="spellEnd"/>
      <w:r w:rsidR="00892BD7">
        <w:t>)</w:t>
      </w:r>
      <w:r>
        <w:t xml:space="preserve"> for the user interface component are extracted;</w:t>
      </w:r>
    </w:p>
    <w:p w:rsidR="001C57CB" w:rsidRDefault="00B75832" w:rsidP="00B816C8">
      <w:pPr>
        <w:pStyle w:val="ListParagraph"/>
        <w:numPr>
          <w:ilvl w:val="0"/>
          <w:numId w:val="37"/>
        </w:numPr>
      </w:pPr>
      <w:proofErr w:type="gramStart"/>
      <w:r>
        <w:t xml:space="preserve">_userInterface.java </w:t>
      </w:r>
      <w:r>
        <w:t xml:space="preserve"> renamed</w:t>
      </w:r>
      <w:proofErr w:type="gramEnd"/>
      <w:r>
        <w:t xml:space="preserve"> </w:t>
      </w:r>
      <w:r w:rsidR="001C57CB">
        <w:t>ConcreteUserInterface</w:t>
      </w:r>
      <w:r w:rsidR="00585646">
        <w:t>.java</w:t>
      </w:r>
      <w:r w:rsidR="001C57CB">
        <w:t>;</w:t>
      </w:r>
    </w:p>
    <w:p w:rsidR="002D1844" w:rsidRDefault="00B16777" w:rsidP="00B816C8">
      <w:pPr>
        <w:pStyle w:val="ListParagraph"/>
        <w:numPr>
          <w:ilvl w:val="0"/>
          <w:numId w:val="37"/>
        </w:numPr>
      </w:pPr>
      <w:r>
        <w:t xml:space="preserve">Two interfaces that are intended to be used for the user interface are moved </w:t>
      </w:r>
      <w:r w:rsidR="004956CB">
        <w:t>under</w:t>
      </w:r>
      <w:r>
        <w:t xml:space="preserve"> a package named </w:t>
      </w:r>
      <w:proofErr w:type="spellStart"/>
      <w:r>
        <w:t>UserInterface.interfaces</w:t>
      </w:r>
      <w:proofErr w:type="spellEnd"/>
      <w:r>
        <w:t>;</w:t>
      </w:r>
    </w:p>
    <w:p w:rsidR="00B563C9" w:rsidRDefault="00C972BB" w:rsidP="00A63557">
      <w:pPr>
        <w:pStyle w:val="Heading1"/>
      </w:pPr>
      <w:r>
        <w:t>Design Pattern Applied</w:t>
      </w:r>
    </w:p>
    <w:p w:rsidR="00D62861" w:rsidRDefault="00607090" w:rsidP="003D1FC3">
      <w:pPr>
        <w:pStyle w:val="ListParagraph"/>
        <w:numPr>
          <w:ilvl w:val="0"/>
          <w:numId w:val="38"/>
        </w:numPr>
      </w:pPr>
      <w:r>
        <w:t>Design Pattern Singleton applied onto c</w:t>
      </w:r>
      <w:r w:rsidR="00B30501">
        <w:t xml:space="preserve">lasses </w:t>
      </w:r>
      <w:proofErr w:type="spellStart"/>
      <w:r w:rsidR="00B30501">
        <w:t>MainPage</w:t>
      </w:r>
      <w:proofErr w:type="spellEnd"/>
      <w:r w:rsidR="00B30501">
        <w:t xml:space="preserve"> and </w:t>
      </w:r>
      <w:proofErr w:type="spellStart"/>
      <w:r w:rsidR="00B30501">
        <w:t>QueryEngine</w:t>
      </w:r>
      <w:proofErr w:type="spellEnd"/>
    </w:p>
    <w:p w:rsidR="00307DB8" w:rsidRPr="002B3BCA" w:rsidRDefault="00307DB8" w:rsidP="00307DB8">
      <w:pPr>
        <w:pStyle w:val="ListParagraph"/>
      </w:pPr>
      <w:r>
        <w:rPr>
          <w:noProof/>
          <w:lang w:eastAsia="zh-CN"/>
        </w:rPr>
        <w:drawing>
          <wp:inline distT="0" distB="0" distL="0" distR="0" wp14:anchorId="7089B913" wp14:editId="5B38AE1F">
            <wp:extent cx="3735238" cy="185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258" cy="19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21D" w:rsidRPr="00855982" w:rsidRDefault="009D3684" w:rsidP="0026321D">
      <w:r>
        <w:rPr>
          <w:noProof/>
          <w:lang w:eastAsia="zh-CN"/>
        </w:rPr>
        <w:lastRenderedPageBreak/>
        <w:drawing>
          <wp:inline distT="0" distB="0" distL="0" distR="0" wp14:anchorId="4D28B0E0" wp14:editId="359AEDA6">
            <wp:extent cx="44481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1D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7F" w:rsidRDefault="00407E7F" w:rsidP="00855982">
      <w:pPr>
        <w:spacing w:after="0" w:line="240" w:lineRule="auto"/>
      </w:pPr>
      <w:r>
        <w:separator/>
      </w:r>
    </w:p>
  </w:endnote>
  <w:endnote w:type="continuationSeparator" w:id="0">
    <w:p w:rsidR="00407E7F" w:rsidRDefault="00407E7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E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7F" w:rsidRDefault="00407E7F" w:rsidP="00855982">
      <w:pPr>
        <w:spacing w:after="0" w:line="240" w:lineRule="auto"/>
      </w:pPr>
      <w:r>
        <w:separator/>
      </w:r>
    </w:p>
  </w:footnote>
  <w:footnote w:type="continuationSeparator" w:id="0">
    <w:p w:rsidR="00407E7F" w:rsidRDefault="00407E7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B5F9F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375F"/>
    <w:multiLevelType w:val="hybridMultilevel"/>
    <w:tmpl w:val="BEE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7F7705"/>
    <w:multiLevelType w:val="hybridMultilevel"/>
    <w:tmpl w:val="1EFAB9F0"/>
    <w:lvl w:ilvl="0" w:tplc="EDE27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677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34F87"/>
    <w:multiLevelType w:val="hybridMultilevel"/>
    <w:tmpl w:val="ED62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1330D13"/>
    <w:multiLevelType w:val="hybridMultilevel"/>
    <w:tmpl w:val="7E18F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1FA196D"/>
    <w:multiLevelType w:val="hybridMultilevel"/>
    <w:tmpl w:val="D0BE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F0B03"/>
    <w:multiLevelType w:val="hybridMultilevel"/>
    <w:tmpl w:val="3AA6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77940"/>
    <w:multiLevelType w:val="hybridMultilevel"/>
    <w:tmpl w:val="BD1A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1"/>
  </w:num>
  <w:num w:numId="30">
    <w:abstractNumId w:val="24"/>
  </w:num>
  <w:num w:numId="31">
    <w:abstractNumId w:val="26"/>
  </w:num>
  <w:num w:numId="32">
    <w:abstractNumId w:val="11"/>
  </w:num>
  <w:num w:numId="33">
    <w:abstractNumId w:val="25"/>
  </w:num>
  <w:num w:numId="34">
    <w:abstractNumId w:val="18"/>
  </w:num>
  <w:num w:numId="35">
    <w:abstractNumId w:val="10"/>
  </w:num>
  <w:num w:numId="36">
    <w:abstractNumId w:val="20"/>
  </w:num>
  <w:num w:numId="37">
    <w:abstractNumId w:val="19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E"/>
    <w:rsid w:val="001257BB"/>
    <w:rsid w:val="001850C7"/>
    <w:rsid w:val="00197F0D"/>
    <w:rsid w:val="001C4F49"/>
    <w:rsid w:val="001C57CB"/>
    <w:rsid w:val="001D4362"/>
    <w:rsid w:val="00233586"/>
    <w:rsid w:val="0026321D"/>
    <w:rsid w:val="002644E7"/>
    <w:rsid w:val="0029576E"/>
    <w:rsid w:val="002B3BCA"/>
    <w:rsid w:val="002D1844"/>
    <w:rsid w:val="002F1BDB"/>
    <w:rsid w:val="00307DB8"/>
    <w:rsid w:val="00367873"/>
    <w:rsid w:val="00382B26"/>
    <w:rsid w:val="003D1FC3"/>
    <w:rsid w:val="00407E7F"/>
    <w:rsid w:val="00436FF9"/>
    <w:rsid w:val="004956CB"/>
    <w:rsid w:val="004D2147"/>
    <w:rsid w:val="0052214D"/>
    <w:rsid w:val="00585646"/>
    <w:rsid w:val="005F501A"/>
    <w:rsid w:val="00607090"/>
    <w:rsid w:val="0061729B"/>
    <w:rsid w:val="00721E17"/>
    <w:rsid w:val="007348A5"/>
    <w:rsid w:val="007833A7"/>
    <w:rsid w:val="00823AA7"/>
    <w:rsid w:val="00832EFE"/>
    <w:rsid w:val="00855982"/>
    <w:rsid w:val="00882551"/>
    <w:rsid w:val="00892BD7"/>
    <w:rsid w:val="009D3684"/>
    <w:rsid w:val="00A10484"/>
    <w:rsid w:val="00A13F2D"/>
    <w:rsid w:val="00A63557"/>
    <w:rsid w:val="00AB4A0E"/>
    <w:rsid w:val="00B16777"/>
    <w:rsid w:val="00B30501"/>
    <w:rsid w:val="00B36BE2"/>
    <w:rsid w:val="00B45B2B"/>
    <w:rsid w:val="00B563C9"/>
    <w:rsid w:val="00B75832"/>
    <w:rsid w:val="00B759EE"/>
    <w:rsid w:val="00B816C8"/>
    <w:rsid w:val="00B9586E"/>
    <w:rsid w:val="00BF75FB"/>
    <w:rsid w:val="00C141BD"/>
    <w:rsid w:val="00C1628C"/>
    <w:rsid w:val="00C63BEA"/>
    <w:rsid w:val="00C75C28"/>
    <w:rsid w:val="00C972BB"/>
    <w:rsid w:val="00CB09E6"/>
    <w:rsid w:val="00D234D0"/>
    <w:rsid w:val="00D62861"/>
    <w:rsid w:val="00D632DC"/>
    <w:rsid w:val="00D736D7"/>
    <w:rsid w:val="00DC4BB6"/>
    <w:rsid w:val="00E73EDB"/>
    <w:rsid w:val="00E932E1"/>
    <w:rsid w:val="00EC12D3"/>
    <w:rsid w:val="00ED33AB"/>
    <w:rsid w:val="00ED6EB7"/>
    <w:rsid w:val="00EF5F2B"/>
    <w:rsid w:val="00EF6AB1"/>
    <w:rsid w:val="00F16A9F"/>
    <w:rsid w:val="00F44FC9"/>
    <w:rsid w:val="00FC419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5BC2"/>
  <w15:chartTrackingRefBased/>
  <w15:docId w15:val="{2B200E1F-5FB0-4788-B730-3193DED1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C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E2"/>
    <w:rsid w:val="001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B8B72E05A46DD959623FADA223C3E">
    <w:name w:val="B59B8B72E05A46DD959623FADA223C3E"/>
  </w:style>
  <w:style w:type="paragraph" w:customStyle="1" w:styleId="CBD8DDFD34E34541BFB757B229B501E1">
    <w:name w:val="CBD8DDFD34E34541BFB757B229B501E1"/>
  </w:style>
  <w:style w:type="paragraph" w:customStyle="1" w:styleId="B70DA1534AF1427496C736C49F9EFB1C">
    <w:name w:val="B70DA1534AF1427496C736C49F9EF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225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Chit Chan</dc:creator>
  <cp:lastModifiedBy>Chit Chan</cp:lastModifiedBy>
  <cp:revision>77</cp:revision>
  <dcterms:created xsi:type="dcterms:W3CDTF">2017-04-17T21:43:00Z</dcterms:created>
  <dcterms:modified xsi:type="dcterms:W3CDTF">2017-04-18T01:28:00Z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